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10F5A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F783F6B" w14:textId="77777777" w:rsidR="00692703" w:rsidRPr="00CF1A49" w:rsidRDefault="00AC2891" w:rsidP="00913946">
            <w:pPr>
              <w:pStyle w:val="Title"/>
            </w:pPr>
            <w:r>
              <w:t>Mohau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tshukudu</w:t>
            </w:r>
          </w:p>
          <w:p w14:paraId="7325CE19" w14:textId="77777777" w:rsidR="00692703" w:rsidRPr="00CF1A49" w:rsidRDefault="008032B0" w:rsidP="00913946">
            <w:pPr>
              <w:pStyle w:val="ContactInfo"/>
              <w:contextualSpacing w:val="0"/>
            </w:pPr>
            <w:r>
              <w:t>0</w:t>
            </w:r>
            <w:r w:rsidR="00C9592E">
              <w:t>65 850 3070</w:t>
            </w:r>
          </w:p>
          <w:p w14:paraId="0C609A62" w14:textId="77777777" w:rsidR="00692703" w:rsidRPr="00CF1A49" w:rsidRDefault="00AC2891" w:rsidP="00913946">
            <w:pPr>
              <w:pStyle w:val="ContactInfoEmphasis"/>
              <w:contextualSpacing w:val="0"/>
            </w:pPr>
            <w:r>
              <w:t>tshukudumohau@gmail.com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629DDC25FC44FA88884A566CE0955F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</w:t>
            </w:r>
            <w:r w:rsidRPr="00AC2891">
              <w:t>inkedin.com/in/</w:t>
            </w:r>
            <w:proofErr w:type="spellStart"/>
            <w:r w:rsidRPr="00AC2891">
              <w:t>mohautshukudu</w:t>
            </w:r>
            <w:proofErr w:type="spellEnd"/>
            <w:r w:rsidR="00692703" w:rsidRPr="00CF1A49">
              <w:t xml:space="preserve"> </w:t>
            </w:r>
          </w:p>
        </w:tc>
      </w:tr>
      <w:tr w:rsidR="009571D8" w:rsidRPr="00CF1A49" w14:paraId="4E67E5DB" w14:textId="77777777" w:rsidTr="00692703">
        <w:tc>
          <w:tcPr>
            <w:tcW w:w="9360" w:type="dxa"/>
            <w:tcMar>
              <w:top w:w="432" w:type="dxa"/>
            </w:tcMar>
          </w:tcPr>
          <w:p w14:paraId="2FFEC230" w14:textId="4CE64B63" w:rsidR="00E55CC0" w:rsidRPr="00E55CC0" w:rsidRDefault="00E55CC0" w:rsidP="00E55CC0">
            <w:pPr>
              <w:pStyle w:val="Heading2"/>
              <w:outlineLvl w:val="1"/>
              <w:rPr>
                <w:u w:val="single"/>
              </w:rPr>
            </w:pPr>
            <w:r>
              <w:rPr>
                <w:u w:val="single"/>
              </w:rPr>
              <w:t>personal profile</w:t>
            </w:r>
          </w:p>
          <w:p w14:paraId="750EA8A0" w14:textId="3EC1E0E6" w:rsidR="001755A8" w:rsidRPr="00CF1A49" w:rsidRDefault="00C9592E" w:rsidP="00913946">
            <w:pPr>
              <w:contextualSpacing w:val="0"/>
            </w:pPr>
            <w:r>
              <w:t>Highly</w:t>
            </w:r>
            <w:r w:rsidR="00AC2891">
              <w:t xml:space="preserve"> conscientious</w:t>
            </w:r>
            <w:r>
              <w:t xml:space="preserve"> </w:t>
            </w:r>
            <w:r w:rsidR="000E6D85">
              <w:t>young male</w:t>
            </w:r>
            <w:r>
              <w:t xml:space="preserve"> </w:t>
            </w:r>
            <w:r w:rsidR="003705DD">
              <w:t xml:space="preserve">with </w:t>
            </w:r>
            <w:r w:rsidR="003B2063">
              <w:t>solid</w:t>
            </w:r>
            <w:r w:rsidR="00EA4DD1">
              <w:t xml:space="preserve"> communication</w:t>
            </w:r>
            <w:r w:rsidR="00FF147E">
              <w:t xml:space="preserve"> </w:t>
            </w:r>
            <w:r w:rsidR="0040398C">
              <w:t>c</w:t>
            </w:r>
            <w:r w:rsidR="00EA4DD1">
              <w:t>apabilities</w:t>
            </w:r>
            <w:r w:rsidR="00F11FCD">
              <w:t xml:space="preserve">, customer service, </w:t>
            </w:r>
            <w:r w:rsidR="00CD12C9">
              <w:t>honesty</w:t>
            </w:r>
            <w:r w:rsidR="00F11FCD">
              <w:t xml:space="preserve">, </w:t>
            </w:r>
            <w:proofErr w:type="gramStart"/>
            <w:r w:rsidR="00F11FCD">
              <w:t>friendl</w:t>
            </w:r>
            <w:r w:rsidR="00014740">
              <w:t>iness</w:t>
            </w:r>
            <w:proofErr w:type="gramEnd"/>
            <w:r w:rsidR="00F11FCD">
              <w:t xml:space="preserve"> and a positive attitude</w:t>
            </w:r>
            <w:r w:rsidR="00490ABC">
              <w:t>; offers</w:t>
            </w:r>
            <w:r w:rsidR="009D58EF">
              <w:t xml:space="preserve"> a</w:t>
            </w:r>
            <w:r w:rsidR="00490ABC">
              <w:t xml:space="preserve"> fresh perspective to </w:t>
            </w:r>
            <w:r w:rsidR="00F11FCD">
              <w:t>problem-solving</w:t>
            </w:r>
            <w:r w:rsidR="00CE13BC">
              <w:t xml:space="preserve"> and </w:t>
            </w:r>
            <w:r w:rsidR="002721EC">
              <w:t xml:space="preserve">youthful energy to your </w:t>
            </w:r>
            <w:r w:rsidR="00014740">
              <w:t>work environment</w:t>
            </w:r>
            <w:r w:rsidR="00CE13BC"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141EDEADEB5449988A196595B1A022BC"/>
        </w:placeholder>
        <w:temporary/>
        <w:showingPlcHdr/>
        <w15:appearance w15:val="hidden"/>
      </w:sdtPr>
      <w:sdtEndPr/>
      <w:sdtContent>
        <w:p w14:paraId="02E9D36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D3AB843" w14:textId="77777777" w:rsidTr="00D66A52">
        <w:tc>
          <w:tcPr>
            <w:tcW w:w="9355" w:type="dxa"/>
          </w:tcPr>
          <w:p w14:paraId="5F60163E" w14:textId="297B1F4B" w:rsidR="001D0BF1" w:rsidRPr="00CF1A49" w:rsidRDefault="00AC463D" w:rsidP="001D0BF1">
            <w:pPr>
              <w:pStyle w:val="Heading3"/>
              <w:contextualSpacing w:val="0"/>
              <w:outlineLvl w:val="2"/>
            </w:pPr>
            <w:r>
              <w:t>january</w:t>
            </w:r>
            <w:r w:rsidR="001D0BF1" w:rsidRPr="00CF1A49">
              <w:t xml:space="preserve"> </w:t>
            </w:r>
            <w:r>
              <w:t>2020-</w:t>
            </w:r>
            <w:r w:rsidR="00BA6D22">
              <w:t>2021</w:t>
            </w:r>
          </w:p>
          <w:p w14:paraId="04424416" w14:textId="387AFAF0" w:rsidR="007538DC" w:rsidRPr="00CF1A49" w:rsidRDefault="00AC463D" w:rsidP="00AC463D">
            <w:pPr>
              <w:pStyle w:val="Heading2"/>
              <w:contextualSpacing w:val="0"/>
              <w:outlineLvl w:val="1"/>
            </w:pPr>
            <w:r>
              <w:t>Grade 1</w:t>
            </w:r>
            <w:r w:rsidR="00BA6D22">
              <w:t>1-12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curro aurora high</w:t>
            </w:r>
          </w:p>
        </w:tc>
      </w:tr>
      <w:tr w:rsidR="00F61DF9" w:rsidRPr="00CF1A49" w14:paraId="6B38C710" w14:textId="77777777" w:rsidTr="00F61DF9">
        <w:tc>
          <w:tcPr>
            <w:tcW w:w="9355" w:type="dxa"/>
            <w:tcMar>
              <w:top w:w="216" w:type="dxa"/>
            </w:tcMar>
          </w:tcPr>
          <w:p w14:paraId="50BBCBFD" w14:textId="77777777" w:rsidR="00F61DF9" w:rsidRPr="00CF1A49" w:rsidRDefault="00AC463D" w:rsidP="00F61DF9">
            <w:pPr>
              <w:pStyle w:val="Heading3"/>
              <w:contextualSpacing w:val="0"/>
              <w:outlineLvl w:val="2"/>
            </w:pPr>
            <w:r>
              <w:t>january</w:t>
            </w:r>
            <w:r w:rsidR="00F61DF9" w:rsidRPr="00CF1A49">
              <w:t xml:space="preserve"> </w:t>
            </w:r>
            <w:r>
              <w:t>2017-2019</w:t>
            </w:r>
          </w:p>
          <w:p w14:paraId="4F8D873F" w14:textId="77777777" w:rsidR="00F61DF9" w:rsidRPr="00CF1A49" w:rsidRDefault="00AC463D" w:rsidP="00F61DF9">
            <w:pPr>
              <w:pStyle w:val="Heading2"/>
              <w:contextualSpacing w:val="0"/>
              <w:outlineLvl w:val="1"/>
            </w:pPr>
            <w:r>
              <w:t>grades 8-10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 diedrichs technical highschool</w:t>
            </w:r>
          </w:p>
          <w:p w14:paraId="038A49AB" w14:textId="270E6EEE" w:rsidR="00F61DF9" w:rsidRDefault="0078310E" w:rsidP="00F61DF9">
            <w:r>
              <w:t>Recognized</w:t>
            </w:r>
            <w:r w:rsidR="00AC463D">
              <w:t xml:space="preserve"> as top</w:t>
            </w:r>
            <w:r w:rsidR="009D58EF">
              <w:t>-</w:t>
            </w:r>
            <w:r w:rsidR="00AC463D">
              <w:t xml:space="preserve">performing student </w:t>
            </w:r>
            <w:r>
              <w:t xml:space="preserve">in grade </w:t>
            </w:r>
            <w:r w:rsidR="00AC463D">
              <w:t>for 2019, class leader for 3 years and consistently had an average of 74%</w:t>
            </w:r>
          </w:p>
        </w:tc>
      </w:tr>
    </w:tbl>
    <w:sdt>
      <w:sdtPr>
        <w:alias w:val="Skills:"/>
        <w:tag w:val="Skills:"/>
        <w:id w:val="-1392877668"/>
        <w:placeholder>
          <w:docPart w:val="9323DD2E6316475DB5228C4E315FFB3C"/>
        </w:placeholder>
        <w:temporary/>
        <w:showingPlcHdr/>
        <w15:appearance w15:val="hidden"/>
      </w:sdtPr>
      <w:sdtEndPr/>
      <w:sdtContent>
        <w:p w14:paraId="7C39958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83DF051" w14:textId="77777777" w:rsidTr="00CF1A49">
        <w:tc>
          <w:tcPr>
            <w:tcW w:w="4675" w:type="dxa"/>
          </w:tcPr>
          <w:p w14:paraId="7C1A7CC4" w14:textId="09A6B73B" w:rsidR="009860A0" w:rsidRDefault="00014740" w:rsidP="00014740">
            <w:pPr>
              <w:pStyle w:val="ListBullet"/>
              <w:contextualSpacing w:val="0"/>
            </w:pPr>
            <w:r>
              <w:t>Excellent customer service</w:t>
            </w:r>
          </w:p>
          <w:p w14:paraId="24351514" w14:textId="7F3F42C8" w:rsidR="006200AA" w:rsidRDefault="00A050BC" w:rsidP="00014740">
            <w:pPr>
              <w:pStyle w:val="ListBullet"/>
              <w:contextualSpacing w:val="0"/>
            </w:pPr>
            <w:r>
              <w:t>Information Technology – Java &amp; Python</w:t>
            </w:r>
          </w:p>
          <w:p w14:paraId="28E2FA6B" w14:textId="5719C715" w:rsidR="006200AA" w:rsidRPr="006E1507" w:rsidRDefault="00A050BC" w:rsidP="006E1507">
            <w:pPr>
              <w:pStyle w:val="ListBullet"/>
              <w:contextualSpacing w:val="0"/>
            </w:pPr>
            <w:r>
              <w:t>Bilingual (English, Setswana, Isizulu, Afrikaans)</w:t>
            </w:r>
          </w:p>
          <w:p w14:paraId="3CCBD56F" w14:textId="6A13D6C9" w:rsidR="001F4E6D" w:rsidRDefault="003C180C" w:rsidP="006E1507">
            <w:pPr>
              <w:pStyle w:val="ListBullet"/>
              <w:contextualSpacing w:val="0"/>
            </w:pPr>
            <w:r>
              <w:t>Teamwork</w:t>
            </w:r>
          </w:p>
          <w:p w14:paraId="05DAAF38" w14:textId="10ACF3B7" w:rsidR="00F83B9D" w:rsidRPr="006E1507" w:rsidRDefault="006200AA" w:rsidP="006200AA">
            <w:pPr>
              <w:pStyle w:val="ListBullet"/>
              <w:contextualSpacing w:val="0"/>
            </w:pPr>
            <w:r>
              <w:t>80% in matric results for Computer Applications Technology. Very proficient in Microsoft Word, Excel</w:t>
            </w:r>
            <w:r w:rsidR="00014740">
              <w:t>,</w:t>
            </w:r>
            <w:r>
              <w:t xml:space="preserve"> </w:t>
            </w:r>
            <w:proofErr w:type="gramStart"/>
            <w:r>
              <w:t>Access</w:t>
            </w:r>
            <w:proofErr w:type="gramEnd"/>
            <w:r w:rsidR="00014740">
              <w:t xml:space="preserve"> and computers alike.</w:t>
            </w:r>
          </w:p>
        </w:tc>
        <w:tc>
          <w:tcPr>
            <w:tcW w:w="4675" w:type="dxa"/>
            <w:tcMar>
              <w:left w:w="360" w:type="dxa"/>
            </w:tcMar>
          </w:tcPr>
          <w:p w14:paraId="4A2E2B3F" w14:textId="358575FB" w:rsidR="001E3120" w:rsidRPr="006E1507" w:rsidRDefault="001E3120" w:rsidP="00A70F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2B394ADD" w14:textId="24EA85E3" w:rsidR="00AD782D" w:rsidRPr="00CF1A49" w:rsidRDefault="00216AEB" w:rsidP="0062312F">
      <w:pPr>
        <w:pStyle w:val="Heading1"/>
      </w:pPr>
      <w:r>
        <w:t>Achievements</w:t>
      </w:r>
      <w:r w:rsidR="00D65F90">
        <w:t xml:space="preserve"> AND ACTIVITIES</w:t>
      </w:r>
    </w:p>
    <w:p w14:paraId="4BB684B4" w14:textId="20CC09F1" w:rsidR="00366EAC" w:rsidRDefault="00366EAC" w:rsidP="00216AEB">
      <w:pPr>
        <w:rPr>
          <w:b/>
        </w:rPr>
      </w:pPr>
      <w:r>
        <w:rPr>
          <w:b/>
        </w:rPr>
        <w:t>ACADEMIC:</w:t>
      </w:r>
    </w:p>
    <w:p w14:paraId="4EA63665" w14:textId="35E8B21D" w:rsidR="00366EAC" w:rsidRDefault="00E16F00" w:rsidP="00304B46">
      <w:pPr>
        <w:pStyle w:val="ListParagraph"/>
        <w:numPr>
          <w:ilvl w:val="0"/>
          <w:numId w:val="16"/>
        </w:numPr>
        <w:ind w:left="357" w:hanging="357"/>
      </w:pPr>
      <w:r>
        <w:t>Top achieving student in grade (2018 and 2019)</w:t>
      </w:r>
    </w:p>
    <w:p w14:paraId="37D156BD" w14:textId="24AC9005" w:rsidR="00E16F00" w:rsidRDefault="006C6DEB" w:rsidP="00304B46">
      <w:pPr>
        <w:pStyle w:val="ListParagraph"/>
        <w:numPr>
          <w:ilvl w:val="0"/>
          <w:numId w:val="16"/>
        </w:numPr>
        <w:ind w:left="357" w:hanging="357"/>
      </w:pPr>
      <w:r>
        <w:t>Class representative</w:t>
      </w:r>
    </w:p>
    <w:p w14:paraId="0B1DD01C" w14:textId="77777777" w:rsidR="00304B46" w:rsidRDefault="00304B46" w:rsidP="00304B46"/>
    <w:p w14:paraId="51AD0858" w14:textId="08D12170" w:rsidR="006C6DEB" w:rsidRDefault="00D65F90" w:rsidP="006C6DEB">
      <w:pPr>
        <w:rPr>
          <w:b/>
        </w:rPr>
      </w:pPr>
      <w:r>
        <w:rPr>
          <w:b/>
        </w:rPr>
        <w:t>EXTRAMURAL ACHI</w:t>
      </w:r>
      <w:r w:rsidR="000A16BA">
        <w:rPr>
          <w:b/>
        </w:rPr>
        <w:t>EVEMENTS</w:t>
      </w:r>
    </w:p>
    <w:p w14:paraId="59FC8274" w14:textId="4F3606E6" w:rsidR="000A16BA" w:rsidRDefault="000A16BA" w:rsidP="000A16BA">
      <w:pPr>
        <w:pStyle w:val="ListParagraph"/>
        <w:numPr>
          <w:ilvl w:val="0"/>
          <w:numId w:val="17"/>
        </w:numPr>
      </w:pPr>
      <w:r>
        <w:t>Astronomy quiz provinci</w:t>
      </w:r>
      <w:r w:rsidR="009B0B7C">
        <w:t>al finalists (Sci-bono 201</w:t>
      </w:r>
      <w:r w:rsidR="00D91600">
        <w:t>6</w:t>
      </w:r>
      <w:r w:rsidR="009B0B7C">
        <w:t>)</w:t>
      </w:r>
    </w:p>
    <w:p w14:paraId="3A787625" w14:textId="113BFF92" w:rsidR="009B0B7C" w:rsidRDefault="009B0B7C" w:rsidP="000A16BA">
      <w:pPr>
        <w:pStyle w:val="ListParagraph"/>
        <w:numPr>
          <w:ilvl w:val="0"/>
          <w:numId w:val="17"/>
        </w:numPr>
      </w:pPr>
      <w:r>
        <w:t>Technology Olympiad winners</w:t>
      </w:r>
      <w:r w:rsidR="00B905AB">
        <w:t xml:space="preserve"> 201</w:t>
      </w:r>
      <w:r w:rsidR="00D91600">
        <w:t>6</w:t>
      </w:r>
    </w:p>
    <w:p w14:paraId="190DFA27" w14:textId="11C0037C" w:rsidR="00B905AB" w:rsidRDefault="00B905AB" w:rsidP="000A16BA">
      <w:pPr>
        <w:pStyle w:val="ListParagraph"/>
        <w:numPr>
          <w:ilvl w:val="0"/>
          <w:numId w:val="17"/>
        </w:numPr>
      </w:pPr>
      <w:r>
        <w:t>Chess u/15 D2 Finalists</w:t>
      </w:r>
    </w:p>
    <w:p w14:paraId="0E526273" w14:textId="3C874118" w:rsidR="00B905AB" w:rsidRDefault="002B4762" w:rsidP="000A16BA">
      <w:pPr>
        <w:pStyle w:val="ListParagraph"/>
        <w:numPr>
          <w:ilvl w:val="0"/>
          <w:numId w:val="17"/>
        </w:numPr>
      </w:pPr>
      <w:r>
        <w:t>Gold Certificate in IITSPA Computer Talent Search</w:t>
      </w:r>
    </w:p>
    <w:p w14:paraId="2BD8FAE1" w14:textId="77777777" w:rsidR="003C180C" w:rsidRDefault="003C180C" w:rsidP="003C180C"/>
    <w:p w14:paraId="4707C870" w14:textId="1448AD58" w:rsidR="002B4762" w:rsidRDefault="004A547F" w:rsidP="004A547F">
      <w:pPr>
        <w:rPr>
          <w:b/>
        </w:rPr>
      </w:pPr>
      <w:r>
        <w:rPr>
          <w:b/>
        </w:rPr>
        <w:t>OTHER ACHIEVEMENTS</w:t>
      </w:r>
    </w:p>
    <w:p w14:paraId="432ED65F" w14:textId="5B04E836" w:rsidR="004A547F" w:rsidRPr="006470F6" w:rsidRDefault="008308AA" w:rsidP="004A547F">
      <w:pPr>
        <w:pStyle w:val="ListParagraph"/>
        <w:numPr>
          <w:ilvl w:val="0"/>
          <w:numId w:val="18"/>
        </w:numPr>
        <w:rPr>
          <w:b/>
        </w:rPr>
      </w:pPr>
      <w:r>
        <w:t>Entrepreneur: Outs</w:t>
      </w:r>
      <w:r w:rsidR="00082490">
        <w:t>tanding Sales</w:t>
      </w:r>
      <w:r w:rsidR="00014740">
        <w:t>men</w:t>
      </w:r>
      <w:r w:rsidR="00082490">
        <w:t xml:space="preserve"> (20</w:t>
      </w:r>
      <w:r w:rsidR="00D91600">
        <w:t>17</w:t>
      </w:r>
      <w:r w:rsidR="00082490">
        <w:t>)</w:t>
      </w:r>
    </w:p>
    <w:p w14:paraId="662FA51F" w14:textId="14B98999" w:rsidR="006470F6" w:rsidRDefault="006470F6" w:rsidP="006470F6">
      <w:pPr>
        <w:rPr>
          <w:b/>
        </w:rPr>
      </w:pPr>
    </w:p>
    <w:p w14:paraId="3A556409" w14:textId="7CDF2388" w:rsidR="006470F6" w:rsidRDefault="006470F6" w:rsidP="006470F6">
      <w:pPr>
        <w:pStyle w:val="Heading1"/>
      </w:pPr>
      <w:r>
        <w:t>References</w:t>
      </w:r>
    </w:p>
    <w:p w14:paraId="26E600B1" w14:textId="3B214CE6" w:rsidR="00674507" w:rsidRPr="00CD12C9" w:rsidRDefault="00CD12C9" w:rsidP="00CD12C9">
      <w:pPr>
        <w:pStyle w:val="Heading2"/>
        <w:rPr>
          <w:b w:val="0"/>
          <w:smallCaps/>
          <w:color w:val="595959" w:themeColor="text1" w:themeTint="A6"/>
        </w:rPr>
      </w:pPr>
      <w:r>
        <w:t>Khudu mmonye</w:t>
      </w:r>
      <w:r w:rsidR="00674507">
        <w:t xml:space="preserve">, </w:t>
      </w:r>
      <w:r>
        <w:rPr>
          <w:rStyle w:val="SubtleReference"/>
        </w:rPr>
        <w:t>tutor</w:t>
      </w:r>
    </w:p>
    <w:p w14:paraId="1BA3E2FB" w14:textId="3FAD9B96" w:rsidR="00674507" w:rsidRDefault="00674507" w:rsidP="00674507">
      <w:pPr>
        <w:pStyle w:val="ListParagraph"/>
        <w:numPr>
          <w:ilvl w:val="0"/>
          <w:numId w:val="18"/>
        </w:numPr>
      </w:pPr>
      <w:r>
        <w:t>0</w:t>
      </w:r>
      <w:r w:rsidR="00CD12C9">
        <w:t>83 541 9295</w:t>
      </w:r>
    </w:p>
    <w:p w14:paraId="240F0B22" w14:textId="674D1B9F" w:rsidR="00E55CC0" w:rsidRPr="00CD12C9" w:rsidRDefault="00CD12C9" w:rsidP="00CD12C9">
      <w:pPr>
        <w:pStyle w:val="Heading2"/>
        <w:rPr>
          <w:b w:val="0"/>
          <w:smallCaps/>
          <w:color w:val="595959" w:themeColor="text1" w:themeTint="A6"/>
        </w:rPr>
      </w:pPr>
      <w:r>
        <w:t>mapula ziphora</w:t>
      </w:r>
      <w:r w:rsidR="00E55CC0">
        <w:t xml:space="preserve">, </w:t>
      </w:r>
      <w:r>
        <w:rPr>
          <w:rStyle w:val="SubtleReference"/>
        </w:rPr>
        <w:t>teacher</w:t>
      </w:r>
    </w:p>
    <w:p w14:paraId="54FFFA1A" w14:textId="78B276F7" w:rsidR="00E55CC0" w:rsidRPr="0099467B" w:rsidRDefault="00E55CC0" w:rsidP="00E55CC0">
      <w:pPr>
        <w:pStyle w:val="ListParagraph"/>
        <w:numPr>
          <w:ilvl w:val="0"/>
          <w:numId w:val="18"/>
        </w:numPr>
        <w:rPr>
          <w:rStyle w:val="SubtleReference"/>
          <w:b w:val="0"/>
          <w:smallCaps w:val="0"/>
        </w:rPr>
      </w:pPr>
      <w:r>
        <w:t>0</w:t>
      </w:r>
      <w:r w:rsidR="00CD12C9">
        <w:t>83 863 6090</w:t>
      </w:r>
    </w:p>
    <w:sectPr w:rsidR="00E55CC0" w:rsidRPr="0099467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6ED4" w14:textId="77777777" w:rsidR="009D068A" w:rsidRDefault="009D068A" w:rsidP="0068194B">
      <w:r>
        <w:separator/>
      </w:r>
    </w:p>
    <w:p w14:paraId="561587F7" w14:textId="77777777" w:rsidR="009D068A" w:rsidRDefault="009D068A"/>
    <w:p w14:paraId="130DFD7A" w14:textId="77777777" w:rsidR="009D068A" w:rsidRDefault="009D068A"/>
  </w:endnote>
  <w:endnote w:type="continuationSeparator" w:id="0">
    <w:p w14:paraId="1E1F5901" w14:textId="77777777" w:rsidR="009D068A" w:rsidRDefault="009D068A" w:rsidP="0068194B">
      <w:r>
        <w:continuationSeparator/>
      </w:r>
    </w:p>
    <w:p w14:paraId="33A63F06" w14:textId="77777777" w:rsidR="009D068A" w:rsidRDefault="009D068A"/>
    <w:p w14:paraId="0BCCA3D9" w14:textId="77777777" w:rsidR="009D068A" w:rsidRDefault="009D0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2224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D1E0" w14:textId="77777777" w:rsidR="009D068A" w:rsidRDefault="009D068A" w:rsidP="0068194B">
      <w:r>
        <w:separator/>
      </w:r>
    </w:p>
    <w:p w14:paraId="1F678074" w14:textId="77777777" w:rsidR="009D068A" w:rsidRDefault="009D068A"/>
    <w:p w14:paraId="60B7A234" w14:textId="77777777" w:rsidR="009D068A" w:rsidRDefault="009D068A"/>
  </w:footnote>
  <w:footnote w:type="continuationSeparator" w:id="0">
    <w:p w14:paraId="6486298F" w14:textId="77777777" w:rsidR="009D068A" w:rsidRDefault="009D068A" w:rsidP="0068194B">
      <w:r>
        <w:continuationSeparator/>
      </w:r>
    </w:p>
    <w:p w14:paraId="09F539D4" w14:textId="77777777" w:rsidR="009D068A" w:rsidRDefault="009D068A"/>
    <w:p w14:paraId="1FB83C8E" w14:textId="77777777" w:rsidR="009D068A" w:rsidRDefault="009D0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178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688918" wp14:editId="6960650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26AE3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A5493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DC5B29"/>
    <w:multiLevelType w:val="hybridMultilevel"/>
    <w:tmpl w:val="1E2A9A2A"/>
    <w:lvl w:ilvl="0" w:tplc="5F5E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A22F7"/>
    <w:multiLevelType w:val="hybridMultilevel"/>
    <w:tmpl w:val="1D161A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74B79"/>
    <w:multiLevelType w:val="hybridMultilevel"/>
    <w:tmpl w:val="451EEC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A3E68CF"/>
    <w:multiLevelType w:val="hybridMultilevel"/>
    <w:tmpl w:val="4AD09B80"/>
    <w:lvl w:ilvl="0" w:tplc="5F5E0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41566"/>
    <w:multiLevelType w:val="hybridMultilevel"/>
    <w:tmpl w:val="30C45A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9187FC1"/>
    <w:multiLevelType w:val="hybridMultilevel"/>
    <w:tmpl w:val="D41A913C"/>
    <w:lvl w:ilvl="0" w:tplc="5F5E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02022BF"/>
    <w:multiLevelType w:val="hybridMultilevel"/>
    <w:tmpl w:val="68F4B7EE"/>
    <w:lvl w:ilvl="0" w:tplc="5F5E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F38AD"/>
    <w:multiLevelType w:val="hybridMultilevel"/>
    <w:tmpl w:val="C2EC7462"/>
    <w:lvl w:ilvl="0" w:tplc="5F5E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256A0"/>
    <w:multiLevelType w:val="hybridMultilevel"/>
    <w:tmpl w:val="C3A8BCBC"/>
    <w:lvl w:ilvl="0" w:tplc="5F5E0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F67A3B"/>
    <w:multiLevelType w:val="hybridMultilevel"/>
    <w:tmpl w:val="D57204CE"/>
    <w:lvl w:ilvl="0" w:tplc="5F5E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22"/>
  </w:num>
  <w:num w:numId="17">
    <w:abstractNumId w:val="14"/>
  </w:num>
  <w:num w:numId="18">
    <w:abstractNumId w:val="21"/>
  </w:num>
  <w:num w:numId="19">
    <w:abstractNumId w:val="15"/>
  </w:num>
  <w:num w:numId="20">
    <w:abstractNumId w:val="20"/>
  </w:num>
  <w:num w:numId="21">
    <w:abstractNumId w:val="10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91"/>
    <w:rsid w:val="000001EF"/>
    <w:rsid w:val="00007322"/>
    <w:rsid w:val="00007728"/>
    <w:rsid w:val="00014740"/>
    <w:rsid w:val="00024584"/>
    <w:rsid w:val="00024730"/>
    <w:rsid w:val="00055E95"/>
    <w:rsid w:val="0007021F"/>
    <w:rsid w:val="00082490"/>
    <w:rsid w:val="00087C76"/>
    <w:rsid w:val="000A1506"/>
    <w:rsid w:val="000A16BA"/>
    <w:rsid w:val="000B2BA5"/>
    <w:rsid w:val="000E6D85"/>
    <w:rsid w:val="000F2F8C"/>
    <w:rsid w:val="0010006E"/>
    <w:rsid w:val="001045A8"/>
    <w:rsid w:val="00114A91"/>
    <w:rsid w:val="001427E1"/>
    <w:rsid w:val="00144FBA"/>
    <w:rsid w:val="00163668"/>
    <w:rsid w:val="001702C9"/>
    <w:rsid w:val="00171566"/>
    <w:rsid w:val="00174676"/>
    <w:rsid w:val="001755A8"/>
    <w:rsid w:val="00184014"/>
    <w:rsid w:val="00192008"/>
    <w:rsid w:val="00192C06"/>
    <w:rsid w:val="001B59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AEB"/>
    <w:rsid w:val="002253B0"/>
    <w:rsid w:val="00236D54"/>
    <w:rsid w:val="00241D8C"/>
    <w:rsid w:val="00241FDB"/>
    <w:rsid w:val="0024720C"/>
    <w:rsid w:val="002507A0"/>
    <w:rsid w:val="002617AE"/>
    <w:rsid w:val="002638D0"/>
    <w:rsid w:val="002647D3"/>
    <w:rsid w:val="00265510"/>
    <w:rsid w:val="002721EC"/>
    <w:rsid w:val="00275EAE"/>
    <w:rsid w:val="0029306B"/>
    <w:rsid w:val="00294998"/>
    <w:rsid w:val="00297F18"/>
    <w:rsid w:val="002A1945"/>
    <w:rsid w:val="002B2958"/>
    <w:rsid w:val="002B3FC8"/>
    <w:rsid w:val="002B4762"/>
    <w:rsid w:val="002D23C5"/>
    <w:rsid w:val="002D6137"/>
    <w:rsid w:val="002E7E61"/>
    <w:rsid w:val="002F05E5"/>
    <w:rsid w:val="002F254D"/>
    <w:rsid w:val="002F30E4"/>
    <w:rsid w:val="00304B46"/>
    <w:rsid w:val="00307140"/>
    <w:rsid w:val="00316DFF"/>
    <w:rsid w:val="00325B57"/>
    <w:rsid w:val="00336056"/>
    <w:rsid w:val="003544E1"/>
    <w:rsid w:val="00366398"/>
    <w:rsid w:val="00366EAC"/>
    <w:rsid w:val="003705DD"/>
    <w:rsid w:val="003A0632"/>
    <w:rsid w:val="003A30E5"/>
    <w:rsid w:val="003A6ADF"/>
    <w:rsid w:val="003B2063"/>
    <w:rsid w:val="003B5928"/>
    <w:rsid w:val="003C180C"/>
    <w:rsid w:val="003D380F"/>
    <w:rsid w:val="003E160D"/>
    <w:rsid w:val="003F1D5F"/>
    <w:rsid w:val="0040398C"/>
    <w:rsid w:val="00405128"/>
    <w:rsid w:val="00406CFF"/>
    <w:rsid w:val="00416B25"/>
    <w:rsid w:val="00420592"/>
    <w:rsid w:val="004319E0"/>
    <w:rsid w:val="00437E8C"/>
    <w:rsid w:val="00440225"/>
    <w:rsid w:val="00471F89"/>
    <w:rsid w:val="004726BC"/>
    <w:rsid w:val="00474105"/>
    <w:rsid w:val="00480E6E"/>
    <w:rsid w:val="00486277"/>
    <w:rsid w:val="00490ABC"/>
    <w:rsid w:val="00494CF6"/>
    <w:rsid w:val="00495F8D"/>
    <w:rsid w:val="004A1FAE"/>
    <w:rsid w:val="004A32FF"/>
    <w:rsid w:val="004A547F"/>
    <w:rsid w:val="004B06EB"/>
    <w:rsid w:val="004B6AD0"/>
    <w:rsid w:val="004C1447"/>
    <w:rsid w:val="004C2D5D"/>
    <w:rsid w:val="004C33E1"/>
    <w:rsid w:val="004E01EB"/>
    <w:rsid w:val="004E2794"/>
    <w:rsid w:val="00510392"/>
    <w:rsid w:val="00513E2A"/>
    <w:rsid w:val="0055051B"/>
    <w:rsid w:val="00566A35"/>
    <w:rsid w:val="0056701E"/>
    <w:rsid w:val="005740D7"/>
    <w:rsid w:val="00575291"/>
    <w:rsid w:val="0057534D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00AA"/>
    <w:rsid w:val="0062312F"/>
    <w:rsid w:val="00625F2C"/>
    <w:rsid w:val="006443C9"/>
    <w:rsid w:val="006470F6"/>
    <w:rsid w:val="006618E9"/>
    <w:rsid w:val="00674507"/>
    <w:rsid w:val="0068194B"/>
    <w:rsid w:val="00692703"/>
    <w:rsid w:val="006A1962"/>
    <w:rsid w:val="006B267F"/>
    <w:rsid w:val="006B5D48"/>
    <w:rsid w:val="006B7D7B"/>
    <w:rsid w:val="006C1A5E"/>
    <w:rsid w:val="006C6DEB"/>
    <w:rsid w:val="006E1507"/>
    <w:rsid w:val="007054DE"/>
    <w:rsid w:val="00712D8B"/>
    <w:rsid w:val="007273B7"/>
    <w:rsid w:val="00733E0A"/>
    <w:rsid w:val="0074403D"/>
    <w:rsid w:val="00746D44"/>
    <w:rsid w:val="007538DC"/>
    <w:rsid w:val="00757803"/>
    <w:rsid w:val="00781F3E"/>
    <w:rsid w:val="0078310E"/>
    <w:rsid w:val="0079206B"/>
    <w:rsid w:val="00796076"/>
    <w:rsid w:val="007C0566"/>
    <w:rsid w:val="007C606B"/>
    <w:rsid w:val="007E6A61"/>
    <w:rsid w:val="00801140"/>
    <w:rsid w:val="008032B0"/>
    <w:rsid w:val="00803404"/>
    <w:rsid w:val="008308AA"/>
    <w:rsid w:val="00834955"/>
    <w:rsid w:val="00855B59"/>
    <w:rsid w:val="00860461"/>
    <w:rsid w:val="0086487C"/>
    <w:rsid w:val="00870B20"/>
    <w:rsid w:val="008829F8"/>
    <w:rsid w:val="00885897"/>
    <w:rsid w:val="00897EF3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0A0"/>
    <w:rsid w:val="0099467B"/>
    <w:rsid w:val="009A44CE"/>
    <w:rsid w:val="009B0B7C"/>
    <w:rsid w:val="009C4DFC"/>
    <w:rsid w:val="009D068A"/>
    <w:rsid w:val="009D44F8"/>
    <w:rsid w:val="009D58EF"/>
    <w:rsid w:val="009E3160"/>
    <w:rsid w:val="009F220C"/>
    <w:rsid w:val="009F3B05"/>
    <w:rsid w:val="009F4931"/>
    <w:rsid w:val="00A050BC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F5C"/>
    <w:rsid w:val="00A755E8"/>
    <w:rsid w:val="00A81AE0"/>
    <w:rsid w:val="00A92F17"/>
    <w:rsid w:val="00A931D9"/>
    <w:rsid w:val="00A93A5D"/>
    <w:rsid w:val="00AB32F8"/>
    <w:rsid w:val="00AB610B"/>
    <w:rsid w:val="00AC2891"/>
    <w:rsid w:val="00AC463D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059E"/>
    <w:rsid w:val="00B905AB"/>
    <w:rsid w:val="00BA1546"/>
    <w:rsid w:val="00BA6D22"/>
    <w:rsid w:val="00BB4E51"/>
    <w:rsid w:val="00BC5875"/>
    <w:rsid w:val="00BD431F"/>
    <w:rsid w:val="00BE423E"/>
    <w:rsid w:val="00BF279E"/>
    <w:rsid w:val="00BF61AC"/>
    <w:rsid w:val="00C47FA6"/>
    <w:rsid w:val="00C57FC6"/>
    <w:rsid w:val="00C66A7D"/>
    <w:rsid w:val="00C779DA"/>
    <w:rsid w:val="00C814F7"/>
    <w:rsid w:val="00C9592E"/>
    <w:rsid w:val="00CA4B4D"/>
    <w:rsid w:val="00CB35C3"/>
    <w:rsid w:val="00CD12C9"/>
    <w:rsid w:val="00CD323D"/>
    <w:rsid w:val="00CE13BC"/>
    <w:rsid w:val="00CE4030"/>
    <w:rsid w:val="00CE64B3"/>
    <w:rsid w:val="00CF1A49"/>
    <w:rsid w:val="00D0630C"/>
    <w:rsid w:val="00D243A9"/>
    <w:rsid w:val="00D305E5"/>
    <w:rsid w:val="00D37CD3"/>
    <w:rsid w:val="00D65F90"/>
    <w:rsid w:val="00D66A52"/>
    <w:rsid w:val="00D66EFA"/>
    <w:rsid w:val="00D72A2D"/>
    <w:rsid w:val="00D91600"/>
    <w:rsid w:val="00D9521A"/>
    <w:rsid w:val="00DA3914"/>
    <w:rsid w:val="00DA59AA"/>
    <w:rsid w:val="00DA72F6"/>
    <w:rsid w:val="00DB102E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F00"/>
    <w:rsid w:val="00E2397A"/>
    <w:rsid w:val="00E254DB"/>
    <w:rsid w:val="00E300FC"/>
    <w:rsid w:val="00E362DB"/>
    <w:rsid w:val="00E55CC0"/>
    <w:rsid w:val="00E5632B"/>
    <w:rsid w:val="00E70240"/>
    <w:rsid w:val="00E71E6B"/>
    <w:rsid w:val="00E81CC5"/>
    <w:rsid w:val="00E85A87"/>
    <w:rsid w:val="00E85B4A"/>
    <w:rsid w:val="00E9528E"/>
    <w:rsid w:val="00EA4DD1"/>
    <w:rsid w:val="00EA5099"/>
    <w:rsid w:val="00EC1351"/>
    <w:rsid w:val="00EC4CBF"/>
    <w:rsid w:val="00ED4F37"/>
    <w:rsid w:val="00EE2CA8"/>
    <w:rsid w:val="00EF17E8"/>
    <w:rsid w:val="00EF51D9"/>
    <w:rsid w:val="00F11FCD"/>
    <w:rsid w:val="00F130DD"/>
    <w:rsid w:val="00F24884"/>
    <w:rsid w:val="00F476C4"/>
    <w:rsid w:val="00F61DF9"/>
    <w:rsid w:val="00F81960"/>
    <w:rsid w:val="00F83B9D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109286"/>
  <w15:chartTrackingRefBased/>
  <w15:docId w15:val="{3ECF2536-AFB3-4A54-BBCA-69B3835D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7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huk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29DDC25FC44FA88884A566CE095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F644-7396-4806-BEF4-590CFDFCDB59}"/>
      </w:docPartPr>
      <w:docPartBody>
        <w:p w:rsidR="001E2AD4" w:rsidRDefault="00A85A25">
          <w:pPr>
            <w:pStyle w:val="5629DDC25FC44FA88884A566CE0955F1"/>
          </w:pPr>
          <w:r w:rsidRPr="00CF1A49">
            <w:t>·</w:t>
          </w:r>
        </w:p>
      </w:docPartBody>
    </w:docPart>
    <w:docPart>
      <w:docPartPr>
        <w:name w:val="141EDEADEB5449988A196595B1A02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11AB3-F9CD-449C-9416-3644D291137F}"/>
      </w:docPartPr>
      <w:docPartBody>
        <w:p w:rsidR="001E2AD4" w:rsidRDefault="00A85A25">
          <w:pPr>
            <w:pStyle w:val="141EDEADEB5449988A196595B1A022BC"/>
          </w:pPr>
          <w:r w:rsidRPr="00CF1A49">
            <w:t>Education</w:t>
          </w:r>
        </w:p>
      </w:docPartBody>
    </w:docPart>
    <w:docPart>
      <w:docPartPr>
        <w:name w:val="9323DD2E6316475DB5228C4E315F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1D74-793D-40D7-A319-F3A663C6B7D1}"/>
      </w:docPartPr>
      <w:docPartBody>
        <w:p w:rsidR="001E2AD4" w:rsidRDefault="00A85A25">
          <w:pPr>
            <w:pStyle w:val="9323DD2E6316475DB5228C4E315FFB3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D4"/>
    <w:rsid w:val="00095D92"/>
    <w:rsid w:val="001913B6"/>
    <w:rsid w:val="001E2AD4"/>
    <w:rsid w:val="002425BB"/>
    <w:rsid w:val="0030361E"/>
    <w:rsid w:val="003F5254"/>
    <w:rsid w:val="00A85A25"/>
    <w:rsid w:val="00B2659F"/>
    <w:rsid w:val="00B5249C"/>
    <w:rsid w:val="00E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29DDC25FC44FA88884A566CE0955F1">
    <w:name w:val="5629DDC25FC44FA88884A566CE0955F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41EDEADEB5449988A196595B1A022BC">
    <w:name w:val="141EDEADEB5449988A196595B1A022BC"/>
  </w:style>
  <w:style w:type="paragraph" w:customStyle="1" w:styleId="9323DD2E6316475DB5228C4E315FFB3C">
    <w:name w:val="9323DD2E6316475DB5228C4E315FF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3586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Mohau Tshukudu</dc:creator>
  <cp:keywords/>
  <dc:description/>
  <cp:lastModifiedBy>Mohau Tshukudu [Learner - Curro Aurora - High School]</cp:lastModifiedBy>
  <cp:revision>47</cp:revision>
  <cp:lastPrinted>2022-02-14T17:21:00Z</cp:lastPrinted>
  <dcterms:created xsi:type="dcterms:W3CDTF">2020-02-10T16:57:00Z</dcterms:created>
  <dcterms:modified xsi:type="dcterms:W3CDTF">2022-02-14T18:30:00Z</dcterms:modified>
  <cp:category/>
</cp:coreProperties>
</file>